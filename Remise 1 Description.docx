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A95" w:rsidRPr="00413A95" w:rsidRDefault="00413A95" w:rsidP="00413A95">
      <w:pPr>
        <w:pStyle w:val="Name"/>
        <w:rPr>
          <w:sz w:val="52"/>
          <w:szCs w:val="36"/>
          <w:lang w:val="fr-FR"/>
        </w:rPr>
      </w:pPr>
      <w:r w:rsidRPr="00413A95">
        <w:rPr>
          <w:sz w:val="52"/>
          <w:szCs w:val="36"/>
          <w:lang w:val="fr-FR"/>
        </w:rPr>
        <w:t>Marathon</w:t>
      </w:r>
    </w:p>
    <w:p w:rsidR="00413A95" w:rsidRDefault="00413A95" w:rsidP="00413A95">
      <w:pPr>
        <w:pStyle w:val="Name"/>
        <w:rPr>
          <w:lang w:val="fr-FR"/>
        </w:rPr>
      </w:pPr>
    </w:p>
    <w:p w:rsidR="00A0631C" w:rsidRDefault="00413A95" w:rsidP="00413A95">
      <w:pPr>
        <w:pStyle w:val="Name"/>
        <w:rPr>
          <w:sz w:val="24"/>
          <w:szCs w:val="18"/>
          <w:lang w:val="fr-FR"/>
        </w:rPr>
      </w:pPr>
      <w:r w:rsidRPr="00413A95">
        <w:rPr>
          <w:sz w:val="24"/>
          <w:szCs w:val="18"/>
          <w:lang w:val="fr-FR"/>
        </w:rPr>
        <w:t>Bourrel Christopher, 45502</w:t>
      </w:r>
    </w:p>
    <w:p w:rsidR="00413A95" w:rsidRDefault="00413A95" w:rsidP="00413A95">
      <w:pPr>
        <w:pStyle w:val="Name"/>
        <w:rPr>
          <w:sz w:val="24"/>
          <w:szCs w:val="18"/>
          <w:lang w:val="fr-FR"/>
        </w:rPr>
      </w:pPr>
    </w:p>
    <w:p w:rsidR="00413A95" w:rsidRDefault="00413A95" w:rsidP="00413A95">
      <w:pPr>
        <w:pStyle w:val="Heading1"/>
        <w:rPr>
          <w:lang w:val="fr-FR"/>
        </w:rPr>
      </w:pPr>
      <w:r>
        <w:rPr>
          <w:lang w:val="fr-FR"/>
        </w:rPr>
        <w:t>Description de mon projet</w:t>
      </w:r>
    </w:p>
    <w:p w:rsidR="00AC0BD4" w:rsidRPr="00AC0BD4" w:rsidRDefault="00B7016E" w:rsidP="00AC0BD4">
      <w:pPr>
        <w:rPr>
          <w:lang w:val="fr-FR"/>
        </w:rPr>
      </w:pPr>
      <w:r w:rsidRPr="00B7016E">
        <w:rPr>
          <w:lang w:val="fr-FR"/>
        </w:rPr>
        <w:t>Pour ce Projet, j'ai réalisé un site qui reprend une liste de différents évènements sportifs. Ce site amène tous les utilisateurs directement sur la page de connexion. Deux cas de figures peuvent se présenter : Si l’utilisateur est un administrateur, il sera redirigé vers la page pour la création de nouveaux événements. Si un utilisateur se connecte, il sera redirigé vers une autre page. Elle lui montre les courses qu’il a voulu rejoindre. Il y a un menu pour plus d’informations et également de nouvelles courses à rejoindre ajouté par l’administrateur.</w:t>
      </w:r>
    </w:p>
    <w:p w:rsidR="00B7016E" w:rsidRPr="00B7016E" w:rsidRDefault="00B7016E" w:rsidP="00AC0BD4">
      <w:pPr>
        <w:rPr>
          <w:lang w:val="fr-FR"/>
        </w:rPr>
      </w:pPr>
      <w:r w:rsidRPr="00B7016E">
        <w:rPr>
          <w:lang w:val="fr-FR"/>
        </w:rPr>
        <w:t>L’ajout de course se fait via un formulaire, ou l’Ajax va ajouter des menus déroulants pour ne pas avoir le départ égal à l'arrivée</w:t>
      </w:r>
      <w:r w:rsidR="00AC0BD4">
        <w:rPr>
          <w:lang w:val="fr-FR"/>
        </w:rPr>
        <w:t xml:space="preserve"> et du</w:t>
      </w:r>
      <w:r w:rsidR="00AC0BD4">
        <w:rPr>
          <w:lang w:val="fr-FR"/>
        </w:rPr>
        <w:t xml:space="preserve"> JavaScripts pour valider ses différents formulaires.</w:t>
      </w:r>
      <w:r w:rsidR="00AC0BD4">
        <w:rPr>
          <w:lang w:val="fr-FR"/>
        </w:rPr>
        <w:br/>
      </w:r>
      <w:r w:rsidRPr="00B7016E">
        <w:rPr>
          <w:lang w:val="fr-FR"/>
        </w:rPr>
        <w:t>Le site n’accepte pas les invités car tout le système est fabriqué sur la course auquel les utilisateurs participent. Le site ne propose aucune autre information si l’on ne participe pas à ces évènements.</w:t>
      </w:r>
    </w:p>
    <w:p w:rsidR="00B7016E" w:rsidRPr="00B7016E" w:rsidRDefault="00B7016E" w:rsidP="00413A95">
      <w:pPr>
        <w:rPr>
          <w:lang w:val="en-BE"/>
        </w:rPr>
      </w:pPr>
    </w:p>
    <w:sectPr w:rsidR="00B7016E" w:rsidRPr="00B7016E">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6B0" w:rsidRDefault="00CC66B0">
      <w:pPr>
        <w:spacing w:after="0" w:line="240" w:lineRule="auto"/>
      </w:pPr>
      <w:r>
        <w:separator/>
      </w:r>
    </w:p>
  </w:endnote>
  <w:endnote w:type="continuationSeparator" w:id="0">
    <w:p w:rsidR="00CC66B0" w:rsidRDefault="00CC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rsidR="00A0631C" w:rsidRDefault="007B75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6B0" w:rsidRDefault="00CC66B0">
      <w:pPr>
        <w:spacing w:after="0" w:line="240" w:lineRule="auto"/>
      </w:pPr>
      <w:r>
        <w:separator/>
      </w:r>
    </w:p>
  </w:footnote>
  <w:footnote w:type="continuationSeparator" w:id="0">
    <w:p w:rsidR="00CC66B0" w:rsidRDefault="00CC6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31C" w:rsidRDefault="007B75E0">
    <w:pPr>
      <w:pStyle w:val="Header"/>
    </w:pPr>
    <w:r>
      <w:rPr>
        <w:noProof/>
        <w:lang w:eastAsia="zh-CN" w:bidi="he-IL"/>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B8BE5E9"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31C" w:rsidRDefault="007B75E0">
    <w:pPr>
      <w:pStyle w:val="Header"/>
    </w:pPr>
    <w:r>
      <w:rPr>
        <w:noProof/>
        <w:lang w:eastAsia="zh-CN" w:bidi="he-IL"/>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473A410"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95"/>
    <w:rsid w:val="00413A95"/>
    <w:rsid w:val="007B75E0"/>
    <w:rsid w:val="00A0631C"/>
    <w:rsid w:val="00AC0BD4"/>
    <w:rsid w:val="00B7016E"/>
    <w:rsid w:val="00CC66B0"/>
    <w:rsid w:val="00F97A0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8B58"/>
  <w15:chartTrackingRefBased/>
  <w15:docId w15:val="{9D62D704-31C0-294D-8EA0-DC8BDC3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rmation">
    <w:name w:val="Contact Information"/>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Address">
    <w:name w:val="Address"/>
    <w:basedOn w:val="Normal"/>
    <w:link w:val="AddressChar"/>
    <w:uiPriority w:val="4"/>
    <w:qFormat/>
    <w:pPr>
      <w:spacing w:line="240" w:lineRule="auto"/>
      <w:contextualSpacing/>
    </w:pPr>
  </w:style>
  <w:style w:type="character" w:customStyle="1" w:styleId="AddressChar">
    <w:name w:val="Address Char"/>
    <w:basedOn w:val="DefaultParagraphFont"/>
    <w:link w:val="Address"/>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15511">
      <w:bodyDiv w:val="1"/>
      <w:marLeft w:val="0"/>
      <w:marRight w:val="0"/>
      <w:marTop w:val="0"/>
      <w:marBottom w:val="0"/>
      <w:divBdr>
        <w:top w:val="none" w:sz="0" w:space="0" w:color="auto"/>
        <w:left w:val="none" w:sz="0" w:space="0" w:color="auto"/>
        <w:bottom w:val="none" w:sz="0" w:space="0" w:color="auto"/>
        <w:right w:val="none" w:sz="0" w:space="0" w:color="auto"/>
      </w:divBdr>
    </w:div>
    <w:div w:id="54063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45502/Library/Containers/com.microsoft.Word/Data/Library/Application%20Support/Microsoft/Office/16.0/DTS/en-GB%7b693934F7-29EB-AD4E-A641-6FBCB70D5E02%7d/%7b57C945E9-20E8-2944-9570-0B60B7601DD0%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38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Christopher Bourrel</cp:lastModifiedBy>
  <cp:revision>1</cp:revision>
  <dcterms:created xsi:type="dcterms:W3CDTF">2020-04-20T16:59:00Z</dcterms:created>
  <dcterms:modified xsi:type="dcterms:W3CDTF">2020-04-20T17:55:00Z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